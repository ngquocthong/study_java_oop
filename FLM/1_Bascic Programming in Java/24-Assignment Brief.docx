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42D80" w14:textId="490A6837" w:rsidR="00AC5EBB" w:rsidRPr="00AC5EBB" w:rsidRDefault="00B164E8" w:rsidP="00B35E7E">
      <w:pPr>
        <w:pStyle w:val="AssignmentBrief"/>
        <w:jc w:val="center"/>
        <w:outlineLvl w:val="0"/>
      </w:pPr>
      <w:r>
        <w:t>Assessment Brief</w:t>
      </w:r>
    </w:p>
    <w:tbl>
      <w:tblPr>
        <w:tblStyle w:val="TableGrid"/>
        <w:tblW w:w="0" w:type="auto"/>
        <w:tblCellMar>
          <w:top w:w="28" w:type="dxa"/>
          <w:bottom w:w="28" w:type="dxa"/>
        </w:tblCellMar>
        <w:tblLook w:val="04A0" w:firstRow="1" w:lastRow="0" w:firstColumn="1" w:lastColumn="0" w:noHBand="0" w:noVBand="1"/>
      </w:tblPr>
      <w:tblGrid>
        <w:gridCol w:w="3003"/>
        <w:gridCol w:w="7528"/>
      </w:tblGrid>
      <w:tr w:rsidR="00F840D5" w:rsidRPr="00AC5EBB" w14:paraId="2A218BF0" w14:textId="77777777" w:rsidTr="00ED4716">
        <w:tc>
          <w:tcPr>
            <w:tcW w:w="3003" w:type="dxa"/>
          </w:tcPr>
          <w:p w14:paraId="440AAC1F" w14:textId="77777777" w:rsidR="00F840D5" w:rsidRPr="00AC5EBB" w:rsidRDefault="00F840D5" w:rsidP="00ED4716">
            <w:r>
              <w:t>Student Name/ID Number</w:t>
            </w:r>
          </w:p>
        </w:tc>
        <w:tc>
          <w:tcPr>
            <w:tcW w:w="7528" w:type="dxa"/>
          </w:tcPr>
          <w:p w14:paraId="6879F7BA" w14:textId="77777777" w:rsidR="00F840D5" w:rsidRPr="00AC5EBB" w:rsidRDefault="00F840D5" w:rsidP="00ED4716"/>
        </w:tc>
      </w:tr>
      <w:tr w:rsidR="00F840D5" w:rsidRPr="00AC5EBB" w14:paraId="35EBE952" w14:textId="77777777" w:rsidTr="00ED4716">
        <w:tc>
          <w:tcPr>
            <w:tcW w:w="3003" w:type="dxa"/>
            <w:shd w:val="clear" w:color="auto" w:fill="DEEAF6" w:themeFill="accent1" w:themeFillTint="33"/>
          </w:tcPr>
          <w:p w14:paraId="64024935" w14:textId="77777777" w:rsidR="00F840D5" w:rsidRPr="00AC5EBB" w:rsidRDefault="00F840D5" w:rsidP="00ED4716">
            <w:pPr>
              <w:rPr>
                <w:b/>
              </w:rPr>
            </w:pPr>
            <w:r w:rsidRPr="00AC5EBB">
              <w:rPr>
                <w:b/>
              </w:rPr>
              <w:t>Unit Number and Title</w:t>
            </w:r>
          </w:p>
        </w:tc>
        <w:tc>
          <w:tcPr>
            <w:tcW w:w="7528" w:type="dxa"/>
            <w:shd w:val="clear" w:color="auto" w:fill="DEEAF6" w:themeFill="accent1" w:themeFillTint="33"/>
          </w:tcPr>
          <w:p w14:paraId="46BF59FC" w14:textId="54F5A68B" w:rsidR="00F840D5" w:rsidRPr="00AC5EBB" w:rsidRDefault="005C029E" w:rsidP="00ED4716">
            <w:pPr>
              <w:rPr>
                <w:b/>
              </w:rPr>
            </w:pPr>
            <w:r>
              <w:rPr>
                <w:b/>
              </w:rPr>
              <w:t>Object Oriented Programming with Java</w:t>
            </w:r>
            <w:r w:rsidR="00F840D5">
              <w:rPr>
                <w:b/>
              </w:rPr>
              <w:t xml:space="preserve"> </w:t>
            </w:r>
          </w:p>
        </w:tc>
      </w:tr>
      <w:tr w:rsidR="00F840D5" w:rsidRPr="00AC5EBB" w14:paraId="15AD6700" w14:textId="77777777" w:rsidTr="00ED4716">
        <w:tc>
          <w:tcPr>
            <w:tcW w:w="3003" w:type="dxa"/>
          </w:tcPr>
          <w:p w14:paraId="3662C149" w14:textId="77777777" w:rsidR="00F840D5" w:rsidRPr="00AC5EBB" w:rsidRDefault="00F840D5" w:rsidP="00ED4716">
            <w:r>
              <w:t>Academic Year</w:t>
            </w:r>
          </w:p>
        </w:tc>
        <w:tc>
          <w:tcPr>
            <w:tcW w:w="7528" w:type="dxa"/>
          </w:tcPr>
          <w:p w14:paraId="059DE6D7" w14:textId="590BBB98" w:rsidR="00F840D5" w:rsidRPr="005C029E" w:rsidRDefault="008164F8" w:rsidP="00ED4716">
            <w:pPr>
              <w:rPr>
                <w:lang w:val="en-US"/>
              </w:rPr>
            </w:pPr>
            <w:r>
              <w:rPr>
                <w:lang w:val="vi-VN"/>
              </w:rPr>
              <w:t>2020</w:t>
            </w:r>
            <w:r w:rsidR="005C029E">
              <w:rPr>
                <w:lang w:val="en-US"/>
              </w:rPr>
              <w:t xml:space="preserve"> - 2021</w:t>
            </w:r>
          </w:p>
        </w:tc>
      </w:tr>
      <w:tr w:rsidR="00F840D5" w:rsidRPr="00AC5EBB" w14:paraId="496E5139" w14:textId="77777777" w:rsidTr="00ED4716">
        <w:tc>
          <w:tcPr>
            <w:tcW w:w="3003" w:type="dxa"/>
          </w:tcPr>
          <w:p w14:paraId="38553AE0" w14:textId="77777777" w:rsidR="00F840D5" w:rsidRPr="00AC5EBB" w:rsidRDefault="00F840D5" w:rsidP="00ED4716">
            <w:r>
              <w:t>Unit Tutor</w:t>
            </w:r>
          </w:p>
        </w:tc>
        <w:tc>
          <w:tcPr>
            <w:tcW w:w="7528" w:type="dxa"/>
          </w:tcPr>
          <w:p w14:paraId="38C06EFA" w14:textId="77777777" w:rsidR="00F840D5" w:rsidRPr="00AC5EBB" w:rsidRDefault="00F840D5" w:rsidP="00ED4716"/>
        </w:tc>
      </w:tr>
      <w:tr w:rsidR="00F840D5" w:rsidRPr="00AC5EBB" w14:paraId="66DBD17D" w14:textId="77777777" w:rsidTr="00ED4716">
        <w:tc>
          <w:tcPr>
            <w:tcW w:w="3003" w:type="dxa"/>
          </w:tcPr>
          <w:p w14:paraId="282EE0D5" w14:textId="11AE044B" w:rsidR="00F840D5" w:rsidRPr="00AC5EBB" w:rsidRDefault="00F840D5" w:rsidP="00ED4716">
            <w:pPr>
              <w:rPr>
                <w:b/>
              </w:rPr>
            </w:pPr>
            <w:r w:rsidRPr="00AC5EBB">
              <w:rPr>
                <w:b/>
              </w:rPr>
              <w:t>Assignment</w:t>
            </w:r>
            <w:r w:rsidR="00D618CE">
              <w:rPr>
                <w:b/>
                <w:lang w:val="vi-VN"/>
              </w:rPr>
              <w:t xml:space="preserve"> Number &amp;</w:t>
            </w:r>
            <w:r w:rsidRPr="00AC5EBB">
              <w:rPr>
                <w:b/>
              </w:rPr>
              <w:t xml:space="preserve"> Title</w:t>
            </w:r>
          </w:p>
        </w:tc>
        <w:tc>
          <w:tcPr>
            <w:tcW w:w="7528" w:type="dxa"/>
          </w:tcPr>
          <w:p w14:paraId="29741F27" w14:textId="1930A5D5" w:rsidR="00F840D5" w:rsidRPr="00FD2215" w:rsidRDefault="00FD2215" w:rsidP="00ED4716">
            <w:pPr>
              <w:rPr>
                <w:rFonts w:cs="Open Sans"/>
                <w:b/>
                <w:lang w:val="en-US"/>
              </w:rPr>
            </w:pPr>
            <w:r>
              <w:rPr>
                <w:rFonts w:cs="Open Sans"/>
                <w:b/>
                <w:lang w:val="en-US"/>
              </w:rPr>
              <w:t>Design, Implement and Test a GUI application</w:t>
            </w:r>
          </w:p>
        </w:tc>
      </w:tr>
      <w:tr w:rsidR="00F840D5" w:rsidRPr="00AC5EBB" w14:paraId="1D3C1488" w14:textId="77777777" w:rsidTr="00ED4716">
        <w:tc>
          <w:tcPr>
            <w:tcW w:w="3003" w:type="dxa"/>
            <w:shd w:val="clear" w:color="auto" w:fill="DEEAF6" w:themeFill="accent1" w:themeFillTint="33"/>
          </w:tcPr>
          <w:p w14:paraId="1A009CB4" w14:textId="77777777" w:rsidR="00F840D5" w:rsidRPr="00AC5EBB" w:rsidRDefault="00F840D5" w:rsidP="00ED4716">
            <w:pPr>
              <w:rPr>
                <w:b/>
              </w:rPr>
            </w:pPr>
            <w:r w:rsidRPr="00AC5EBB">
              <w:rPr>
                <w:b/>
              </w:rPr>
              <w:t>Issue Date</w:t>
            </w:r>
          </w:p>
        </w:tc>
        <w:tc>
          <w:tcPr>
            <w:tcW w:w="7528" w:type="dxa"/>
            <w:shd w:val="clear" w:color="auto" w:fill="DEEAF6" w:themeFill="accent1" w:themeFillTint="33"/>
          </w:tcPr>
          <w:p w14:paraId="24885546" w14:textId="77777777" w:rsidR="00F840D5" w:rsidRPr="00AC5EBB" w:rsidRDefault="00F840D5" w:rsidP="00ED4716">
            <w:pPr>
              <w:rPr>
                <w:b/>
              </w:rPr>
            </w:pPr>
          </w:p>
        </w:tc>
      </w:tr>
      <w:tr w:rsidR="00F840D5" w:rsidRPr="00AC5EBB" w14:paraId="6BFDCC3A" w14:textId="77777777" w:rsidTr="00ED4716">
        <w:tc>
          <w:tcPr>
            <w:tcW w:w="3003" w:type="dxa"/>
          </w:tcPr>
          <w:p w14:paraId="24EC5E6E" w14:textId="77777777" w:rsidR="00F840D5" w:rsidRPr="00AC5EBB" w:rsidRDefault="00F840D5" w:rsidP="00ED4716">
            <w:r>
              <w:t>Submission Date</w:t>
            </w:r>
          </w:p>
        </w:tc>
        <w:tc>
          <w:tcPr>
            <w:tcW w:w="7528" w:type="dxa"/>
          </w:tcPr>
          <w:p w14:paraId="1AEF5E35" w14:textId="77777777" w:rsidR="00F840D5" w:rsidRPr="00AC5EBB" w:rsidRDefault="00F840D5" w:rsidP="00ED4716"/>
        </w:tc>
      </w:tr>
      <w:tr w:rsidR="00F840D5" w:rsidRPr="00AC5EBB" w14:paraId="56A14D0D" w14:textId="77777777" w:rsidTr="00ED4716">
        <w:tc>
          <w:tcPr>
            <w:tcW w:w="3003" w:type="dxa"/>
          </w:tcPr>
          <w:p w14:paraId="0290B706" w14:textId="77777777" w:rsidR="00F840D5" w:rsidRPr="00AC5EBB" w:rsidRDefault="00F840D5" w:rsidP="00ED4716">
            <w:r>
              <w:t>IV Name &amp; Date</w:t>
            </w:r>
          </w:p>
        </w:tc>
        <w:tc>
          <w:tcPr>
            <w:tcW w:w="7528" w:type="dxa"/>
          </w:tcPr>
          <w:p w14:paraId="04CA0EAA" w14:textId="77777777" w:rsidR="00F840D5" w:rsidRPr="00AC5EBB" w:rsidRDefault="00F840D5" w:rsidP="00ED4716"/>
        </w:tc>
      </w:tr>
    </w:tbl>
    <w:p w14:paraId="0515CC86" w14:textId="77777777" w:rsidR="00F840D5" w:rsidRDefault="00F840D5" w:rsidP="00F840D5">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A11C34" w14:paraId="1F029195" w14:textId="77777777" w:rsidTr="00ED4716">
        <w:tc>
          <w:tcPr>
            <w:tcW w:w="10531" w:type="dxa"/>
            <w:shd w:val="clear" w:color="auto" w:fill="DEEAF6" w:themeFill="accent1" w:themeFillTint="33"/>
          </w:tcPr>
          <w:p w14:paraId="3053EEF2" w14:textId="77777777" w:rsidR="00F840D5" w:rsidRPr="00A11C34" w:rsidRDefault="00F840D5" w:rsidP="00ED4716">
            <w:pPr>
              <w:rPr>
                <w:rFonts w:cs="Open Sans"/>
                <w:b/>
              </w:rPr>
            </w:pPr>
            <w:r w:rsidRPr="00A11C34">
              <w:rPr>
                <w:rFonts w:cs="Open Sans"/>
                <w:b/>
              </w:rPr>
              <w:t>Submission Format</w:t>
            </w:r>
          </w:p>
        </w:tc>
      </w:tr>
      <w:tr w:rsidR="00F840D5" w:rsidRPr="00A11C34" w14:paraId="690B819D" w14:textId="77777777" w:rsidTr="00ED4716">
        <w:tc>
          <w:tcPr>
            <w:tcW w:w="10531" w:type="dxa"/>
          </w:tcPr>
          <w:p w14:paraId="31D8E665" w14:textId="5033E6B0" w:rsidR="00F840D5" w:rsidRPr="00A11C34" w:rsidRDefault="00A85B8F" w:rsidP="00ED4716">
            <w:pPr>
              <w:rPr>
                <w:rFonts w:cs="Open Sans"/>
              </w:rPr>
            </w:pPr>
            <w:r w:rsidRPr="00906A33">
              <w:rPr>
                <w:rFonts w:cs="Open Sans"/>
              </w:rPr>
              <w:t>The submission is in the form of a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tc>
      </w:tr>
    </w:tbl>
    <w:p w14:paraId="79784477" w14:textId="77777777" w:rsidR="00F840D5" w:rsidRDefault="00F840D5" w:rsidP="00F840D5">
      <w:pPr>
        <w:pStyle w:val="QualificationTitle"/>
        <w:jc w:val="left"/>
        <w:rPr>
          <w:b w:val="0"/>
        </w:rPr>
      </w:pPr>
    </w:p>
    <w:p w14:paraId="7C3ACEF9" w14:textId="55DF1077" w:rsidR="00F840D5" w:rsidRDefault="00F840D5" w:rsidP="00F840D5">
      <w:pPr>
        <w:pStyle w:val="Notes-NoBold"/>
        <w:rPr>
          <w:b/>
        </w:rPr>
      </w:pPr>
      <w:r>
        <w:rPr>
          <w:b/>
        </w:rPr>
        <w:br w:type="page"/>
      </w:r>
    </w:p>
    <w:p w14:paraId="69877A1F" w14:textId="77777777" w:rsidR="00F840D5" w:rsidRPr="001433F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F24BA1" w14:paraId="1927A362" w14:textId="77777777" w:rsidTr="00ED4716">
        <w:tc>
          <w:tcPr>
            <w:tcW w:w="10531" w:type="dxa"/>
            <w:shd w:val="clear" w:color="auto" w:fill="DEEAF6" w:themeFill="accent1" w:themeFillTint="33"/>
          </w:tcPr>
          <w:p w14:paraId="77231D4A" w14:textId="77777777" w:rsidR="00F840D5" w:rsidRPr="00F24BA1" w:rsidRDefault="00F840D5" w:rsidP="00ED4716">
            <w:pPr>
              <w:rPr>
                <w:rFonts w:cs="Open Sans"/>
                <w:b/>
                <w:szCs w:val="22"/>
              </w:rPr>
            </w:pPr>
            <w:r w:rsidRPr="00F24BA1">
              <w:rPr>
                <w:rFonts w:cs="Open Sans"/>
                <w:b/>
                <w:szCs w:val="22"/>
              </w:rPr>
              <w:t>Unit Learning Outcomes</w:t>
            </w:r>
          </w:p>
        </w:tc>
      </w:tr>
      <w:tr w:rsidR="00F840D5" w:rsidRPr="00F24BA1" w14:paraId="29A88F35" w14:textId="77777777" w:rsidTr="00ED4716">
        <w:tc>
          <w:tcPr>
            <w:tcW w:w="10531" w:type="dxa"/>
          </w:tcPr>
          <w:p w14:paraId="081D93B6" w14:textId="77777777" w:rsidR="00F10D47" w:rsidRPr="00F10D47" w:rsidRDefault="00F840D5" w:rsidP="00F10D47">
            <w:pPr>
              <w:rPr>
                <w:rFonts w:cs="Open Sans"/>
                <w:szCs w:val="22"/>
              </w:rPr>
            </w:pPr>
            <w:r w:rsidRPr="00F840D5">
              <w:rPr>
                <w:rFonts w:eastAsia="Times New Roman" w:cs="Open Sans"/>
                <w:b/>
                <w:szCs w:val="22"/>
              </w:rPr>
              <w:t>LO1</w:t>
            </w:r>
            <w:r w:rsidRPr="00F24BA1">
              <w:rPr>
                <w:rFonts w:eastAsia="Times New Roman" w:cs="Open Sans"/>
                <w:szCs w:val="22"/>
              </w:rPr>
              <w:t xml:space="preserve"> </w:t>
            </w:r>
            <w:r w:rsidR="00F10D47" w:rsidRPr="00F10D47">
              <w:rPr>
                <w:rFonts w:cs="Open Sans"/>
                <w:szCs w:val="22"/>
              </w:rPr>
              <w:t>Understand basic programming skills and OOP paradigm</w:t>
            </w:r>
          </w:p>
          <w:p w14:paraId="71B86D67" w14:textId="5DE9011D" w:rsidR="00F10D47" w:rsidRPr="00F10D47" w:rsidRDefault="00F10D47" w:rsidP="00F10D47">
            <w:pPr>
              <w:rPr>
                <w:rFonts w:cs="Open Sans"/>
                <w:szCs w:val="22"/>
              </w:rPr>
            </w:pPr>
            <w:r w:rsidRPr="00F840D5">
              <w:rPr>
                <w:rFonts w:eastAsia="Times New Roman" w:cs="Open Sans"/>
                <w:b/>
                <w:szCs w:val="22"/>
              </w:rPr>
              <w:t>LO</w:t>
            </w:r>
            <w:r>
              <w:rPr>
                <w:rFonts w:eastAsia="Times New Roman" w:cs="Open Sans"/>
                <w:b/>
                <w:szCs w:val="22"/>
              </w:rPr>
              <w:t>2</w:t>
            </w:r>
            <w:r w:rsidRPr="00F24BA1">
              <w:rPr>
                <w:rFonts w:eastAsia="Times New Roman" w:cs="Open Sans"/>
                <w:szCs w:val="22"/>
              </w:rPr>
              <w:t xml:space="preserve"> </w:t>
            </w:r>
            <w:r w:rsidRPr="00F10D47">
              <w:rPr>
                <w:rFonts w:cs="Open Sans"/>
                <w:szCs w:val="22"/>
              </w:rPr>
              <w:t>Understand how to detect errors and handle errors</w:t>
            </w:r>
          </w:p>
          <w:p w14:paraId="4B4A02C7" w14:textId="7DCE6F0B" w:rsidR="00F10D47" w:rsidRPr="00F10D47" w:rsidRDefault="00F10D47" w:rsidP="00F10D47">
            <w:pPr>
              <w:rPr>
                <w:rFonts w:cs="Open Sans"/>
                <w:szCs w:val="22"/>
              </w:rPr>
            </w:pPr>
            <w:r w:rsidRPr="00F840D5">
              <w:rPr>
                <w:rFonts w:eastAsia="Times New Roman" w:cs="Open Sans"/>
                <w:b/>
                <w:szCs w:val="22"/>
              </w:rPr>
              <w:t>LO</w:t>
            </w:r>
            <w:r>
              <w:rPr>
                <w:rFonts w:eastAsia="Times New Roman" w:cs="Open Sans"/>
                <w:b/>
                <w:szCs w:val="22"/>
              </w:rPr>
              <w:t>3</w:t>
            </w:r>
            <w:r w:rsidRPr="00F24BA1">
              <w:rPr>
                <w:rFonts w:eastAsia="Times New Roman" w:cs="Open Sans"/>
                <w:szCs w:val="22"/>
              </w:rPr>
              <w:t xml:space="preserve"> </w:t>
            </w:r>
            <w:r w:rsidRPr="00F10D47">
              <w:rPr>
                <w:rFonts w:cs="Open Sans"/>
                <w:szCs w:val="22"/>
              </w:rPr>
              <w:t>Understand how to working with files in applications</w:t>
            </w:r>
          </w:p>
          <w:p w14:paraId="20B3B80D" w14:textId="1D54DCCB" w:rsidR="00ED4716" w:rsidRPr="00F24BA1" w:rsidRDefault="00F10D47" w:rsidP="00F10D47">
            <w:pPr>
              <w:rPr>
                <w:rFonts w:cs="Open Sans"/>
                <w:szCs w:val="22"/>
              </w:rPr>
            </w:pPr>
            <w:r w:rsidRPr="00F840D5">
              <w:rPr>
                <w:rFonts w:eastAsia="Times New Roman" w:cs="Open Sans"/>
                <w:b/>
                <w:szCs w:val="22"/>
              </w:rPr>
              <w:t>LO</w:t>
            </w:r>
            <w:r>
              <w:rPr>
                <w:rFonts w:eastAsia="Times New Roman" w:cs="Open Sans"/>
                <w:b/>
                <w:szCs w:val="22"/>
              </w:rPr>
              <w:t>4</w:t>
            </w:r>
            <w:r w:rsidRPr="00F24BA1">
              <w:rPr>
                <w:rFonts w:eastAsia="Times New Roman" w:cs="Open Sans"/>
                <w:szCs w:val="22"/>
              </w:rPr>
              <w:t xml:space="preserve"> </w:t>
            </w:r>
            <w:r w:rsidRPr="00F10D47">
              <w:rPr>
                <w:rFonts w:cs="Open Sans"/>
                <w:szCs w:val="22"/>
              </w:rPr>
              <w:t>Understand how to build GUI application</w:t>
            </w:r>
          </w:p>
        </w:tc>
      </w:tr>
      <w:tr w:rsidR="00F840D5" w:rsidRPr="00F24BA1" w14:paraId="5FC82F19" w14:textId="77777777" w:rsidTr="00ED4716">
        <w:tc>
          <w:tcPr>
            <w:tcW w:w="10531" w:type="dxa"/>
            <w:shd w:val="clear" w:color="auto" w:fill="DEEAF6" w:themeFill="accent1" w:themeFillTint="33"/>
          </w:tcPr>
          <w:p w14:paraId="428ABED8" w14:textId="35584A35" w:rsidR="00F840D5" w:rsidRPr="00F24BA1" w:rsidRDefault="00F840D5" w:rsidP="00ED4716">
            <w:pPr>
              <w:rPr>
                <w:rFonts w:cs="Open Sans"/>
                <w:b/>
                <w:szCs w:val="22"/>
              </w:rPr>
            </w:pPr>
            <w:r w:rsidRPr="00F24BA1">
              <w:rPr>
                <w:rFonts w:cs="Open Sans"/>
                <w:b/>
                <w:szCs w:val="22"/>
              </w:rPr>
              <w:t>Assignment Brief</w:t>
            </w:r>
          </w:p>
        </w:tc>
      </w:tr>
    </w:tbl>
    <w:p w14:paraId="76AFB536" w14:textId="77777777" w:rsidR="00F840D5" w:rsidRDefault="00F840D5" w:rsidP="00F840D5">
      <w:pPr>
        <w:pStyle w:val="QualificationTitle"/>
        <w:jc w:val="left"/>
        <w:rPr>
          <w:b w:val="0"/>
        </w:rPr>
      </w:pPr>
    </w:p>
    <w:p w14:paraId="0799B7FD" w14:textId="777FFCA9" w:rsidR="00F840D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321833" w:rsidRPr="00F24BA1" w14:paraId="344CDCE7" w14:textId="77777777" w:rsidTr="00ED4716">
        <w:trPr>
          <w:trHeight w:val="302"/>
        </w:trPr>
        <w:tc>
          <w:tcPr>
            <w:tcW w:w="10531" w:type="dxa"/>
          </w:tcPr>
          <w:p w14:paraId="6909480B" w14:textId="77777777" w:rsidR="00321833" w:rsidRDefault="00382C56" w:rsidP="00213F34">
            <w:pPr>
              <w:rPr>
                <w:rFonts w:cs="Open Sans"/>
                <w:szCs w:val="22"/>
              </w:rPr>
            </w:pPr>
            <w:r>
              <w:rPr>
                <w:rFonts w:cs="Open Sans"/>
                <w:szCs w:val="22"/>
              </w:rPr>
              <w:t>You have to develop an application to solve a small business problem. The problem requires a graphical user interface with features that required reading / writing data from text file, working with a collection of data (searching for item / min / max / sum / etc.). The application must handle errors so that it will not crash at end user side. The application also need to be fully tested before</w:t>
            </w:r>
            <w:r w:rsidR="003C3FD6">
              <w:rPr>
                <w:rFonts w:cs="Open Sans"/>
                <w:szCs w:val="22"/>
              </w:rPr>
              <w:t xml:space="preserve"> the</w:t>
            </w:r>
            <w:r>
              <w:rPr>
                <w:rFonts w:cs="Open Sans"/>
                <w:szCs w:val="22"/>
              </w:rPr>
              <w:t xml:space="preserve"> production phase.</w:t>
            </w:r>
          </w:p>
          <w:p w14:paraId="1845F5F3" w14:textId="77777777" w:rsidR="003C3FD6" w:rsidRDefault="003C3FD6" w:rsidP="00213F34">
            <w:pPr>
              <w:rPr>
                <w:rFonts w:cs="Open Sans"/>
                <w:szCs w:val="22"/>
              </w:rPr>
            </w:pPr>
            <w:r>
              <w:rPr>
                <w:rFonts w:cs="Open Sans"/>
                <w:szCs w:val="22"/>
              </w:rPr>
              <w:t>You need to write a technical report about the development of the application. Content of the report should cover design, implementation and testing.</w:t>
            </w:r>
          </w:p>
          <w:p w14:paraId="61C3EC4B" w14:textId="77D489B8" w:rsidR="0091779A" w:rsidRPr="00F24BA1" w:rsidRDefault="0091779A" w:rsidP="00213F34">
            <w:pPr>
              <w:rPr>
                <w:rFonts w:cs="Open Sans"/>
                <w:szCs w:val="22"/>
              </w:rPr>
            </w:pPr>
            <w:r>
              <w:rPr>
                <w:rFonts w:cs="Open Sans"/>
                <w:szCs w:val="22"/>
              </w:rPr>
              <w:t>In the end you need to demo your application, explain your code and answer technical questions.</w:t>
            </w:r>
          </w:p>
        </w:tc>
      </w:tr>
    </w:tbl>
    <w:p w14:paraId="040CE898" w14:textId="7E43B2CE" w:rsidR="00125488" w:rsidRDefault="00125488" w:rsidP="00F840D5">
      <w:pPr>
        <w:pStyle w:val="Notes-NoBold"/>
      </w:pPr>
    </w:p>
    <w:p w14:paraId="062F93C2" w14:textId="6A4423F5" w:rsidR="00125488" w:rsidRDefault="00125488" w:rsidP="00F840D5">
      <w:pPr>
        <w:pStyle w:val="Notes-NoBold"/>
      </w:pPr>
    </w:p>
    <w:p w14:paraId="53246DD5" w14:textId="37965993" w:rsidR="00125488" w:rsidRDefault="00125488" w:rsidP="00F840D5">
      <w:pPr>
        <w:pStyle w:val="Notes-NoBold"/>
      </w:pPr>
    </w:p>
    <w:p w14:paraId="1DF72409" w14:textId="2D2E399F" w:rsidR="00125488" w:rsidRDefault="00125488" w:rsidP="00F840D5">
      <w:pPr>
        <w:pStyle w:val="Notes-NoBold"/>
      </w:pPr>
    </w:p>
    <w:p w14:paraId="6165661F" w14:textId="0A0B998B" w:rsidR="00125488" w:rsidRDefault="00125488">
      <w:pPr>
        <w:spacing w:after="0"/>
        <w:rPr>
          <w:sz w:val="18"/>
        </w:rPr>
      </w:pPr>
      <w:r>
        <w:br w:type="page"/>
      </w:r>
    </w:p>
    <w:p w14:paraId="7A0E1AA5" w14:textId="77777777" w:rsidR="00125488" w:rsidRPr="001433F5" w:rsidRDefault="00125488" w:rsidP="00F840D5">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480"/>
      </w:tblGrid>
      <w:tr w:rsidR="00F840D5" w:rsidRPr="00F7496C" w14:paraId="7F97DD1A" w14:textId="77777777" w:rsidTr="00ED4716">
        <w:tc>
          <w:tcPr>
            <w:tcW w:w="10480"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F342C65" w14:textId="77777777" w:rsidR="00F840D5" w:rsidRPr="00F7496C" w:rsidRDefault="00F840D5" w:rsidP="00ED4716">
            <w:pPr>
              <w:pStyle w:val="TabletexthdLO"/>
              <w:jc w:val="center"/>
              <w:rPr>
                <w:rFonts w:ascii="Open Sans" w:hAnsi="Open Sans" w:cs="Open Sans" w:hint="eastAsia"/>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FF1FEA" w:rsidRPr="00F7496C" w14:paraId="4730AA0E" w14:textId="77777777" w:rsidTr="00FF1FEA">
        <w:tc>
          <w:tcPr>
            <w:tcW w:w="104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4767D" w14:textId="1F0EE3F5" w:rsidR="00FF1FEA" w:rsidRDefault="00FF1FEA" w:rsidP="00ED4716">
            <w:pPr>
              <w:pStyle w:val="text"/>
              <w:rPr>
                <w:rFonts w:ascii="Open Sans" w:hAnsi="Open Sans" w:cs="Open Sans"/>
                <w:sz w:val="22"/>
                <w:szCs w:val="22"/>
              </w:rPr>
            </w:pPr>
            <w:r w:rsidRPr="00675439">
              <w:rPr>
                <w:rFonts w:ascii="Open Sans" w:hAnsi="Open Sans" w:cs="Open Sans"/>
                <w:b/>
                <w:bCs/>
                <w:sz w:val="22"/>
                <w:szCs w:val="22"/>
              </w:rPr>
              <w:t>LO1</w:t>
            </w:r>
            <w:r w:rsidRPr="00907741">
              <w:rPr>
                <w:rFonts w:ascii="Open Sans" w:hAnsi="Open Sans" w:cs="Open Sans"/>
                <w:sz w:val="22"/>
                <w:szCs w:val="22"/>
              </w:rPr>
              <w:t xml:space="preserve"> Understand basic programming skills and OOP paradigm</w:t>
            </w:r>
          </w:p>
          <w:p w14:paraId="194BE53B" w14:textId="0FA5B6E4" w:rsidR="00FF1FEA" w:rsidRDefault="00FF1FEA" w:rsidP="00ED4716">
            <w:pPr>
              <w:pStyle w:val="text"/>
              <w:rPr>
                <w:rFonts w:ascii="Open Sans" w:hAnsi="Open Sans" w:cs="Open Sans"/>
                <w:sz w:val="22"/>
                <w:szCs w:val="22"/>
              </w:rPr>
            </w:pPr>
            <w:r w:rsidRPr="001E3B3C">
              <w:rPr>
                <w:rFonts w:ascii="Open Sans" w:hAnsi="Open Sans" w:cs="Open Sans"/>
                <w:b/>
                <w:bCs/>
                <w:sz w:val="22"/>
                <w:szCs w:val="22"/>
              </w:rPr>
              <w:t>LO2</w:t>
            </w:r>
            <w:r w:rsidRPr="00907741">
              <w:rPr>
                <w:rFonts w:ascii="Open Sans" w:hAnsi="Open Sans" w:cs="Open Sans"/>
                <w:sz w:val="22"/>
                <w:szCs w:val="22"/>
              </w:rPr>
              <w:t xml:space="preserve"> Understand how to detect errors and handle errors</w:t>
            </w:r>
          </w:p>
          <w:p w14:paraId="66A462B1" w14:textId="4B6B1E8E" w:rsidR="00FF1FEA" w:rsidRPr="00907741" w:rsidRDefault="00FF1FEA" w:rsidP="00ED4716">
            <w:pPr>
              <w:pStyle w:val="text"/>
              <w:rPr>
                <w:rFonts w:ascii="Open Sans" w:hAnsi="Open Sans" w:cs="Open Sans"/>
                <w:sz w:val="22"/>
                <w:szCs w:val="22"/>
              </w:rPr>
            </w:pPr>
            <w:r w:rsidRPr="00675439">
              <w:rPr>
                <w:rFonts w:ascii="Open Sans" w:hAnsi="Open Sans" w:cs="Open Sans"/>
                <w:b/>
                <w:bCs/>
                <w:sz w:val="22"/>
                <w:szCs w:val="22"/>
              </w:rPr>
              <w:t>LO3</w:t>
            </w:r>
            <w:r w:rsidRPr="00907741">
              <w:rPr>
                <w:rFonts w:ascii="Open Sans" w:hAnsi="Open Sans" w:cs="Open Sans"/>
                <w:sz w:val="22"/>
                <w:szCs w:val="22"/>
              </w:rPr>
              <w:t xml:space="preserve"> Understand how to working with files in applications</w:t>
            </w:r>
          </w:p>
          <w:p w14:paraId="0BD86B9F" w14:textId="2D50FEDE" w:rsidR="00FF1FEA" w:rsidRPr="00907741" w:rsidRDefault="00FF1FEA" w:rsidP="00ED4716">
            <w:pPr>
              <w:pStyle w:val="text"/>
              <w:rPr>
                <w:rFonts w:ascii="Open Sans" w:hAnsi="Open Sans" w:cs="Open Sans"/>
                <w:sz w:val="22"/>
                <w:szCs w:val="22"/>
              </w:rPr>
            </w:pPr>
            <w:r w:rsidRPr="00675439">
              <w:rPr>
                <w:rFonts w:ascii="Open Sans" w:hAnsi="Open Sans" w:cs="Open Sans"/>
                <w:b/>
                <w:bCs/>
                <w:sz w:val="22"/>
                <w:szCs w:val="22"/>
              </w:rPr>
              <w:t>LO4</w:t>
            </w:r>
            <w:r w:rsidRPr="00907741">
              <w:rPr>
                <w:rFonts w:ascii="Open Sans" w:hAnsi="Open Sans" w:cs="Open Sans"/>
                <w:sz w:val="22"/>
                <w:szCs w:val="22"/>
              </w:rPr>
              <w:t xml:space="preserve"> Understand how to build GUI application</w:t>
            </w:r>
          </w:p>
        </w:tc>
      </w:tr>
      <w:tr w:rsidR="00FF1FEA" w:rsidRPr="00F7496C" w14:paraId="2C3AC634" w14:textId="77777777" w:rsidTr="00137FEB">
        <w:trPr>
          <w:trHeight w:val="892"/>
        </w:trPr>
        <w:tc>
          <w:tcPr>
            <w:tcW w:w="10480" w:type="dxa"/>
            <w:tcBorders>
              <w:left w:val="single" w:sz="8" w:space="0" w:color="000000"/>
              <w:right w:val="single" w:sz="8" w:space="0" w:color="000000"/>
            </w:tcBorders>
            <w:shd w:val="clear" w:color="auto" w:fill="auto"/>
            <w:tcMar>
              <w:top w:w="100" w:type="dxa"/>
              <w:left w:w="100" w:type="dxa"/>
              <w:bottom w:w="100" w:type="dxa"/>
              <w:right w:w="100" w:type="dxa"/>
            </w:tcMar>
          </w:tcPr>
          <w:p w14:paraId="3161E4D3" w14:textId="2BC5FD2F" w:rsidR="00FF1FEA" w:rsidRDefault="00FF1FEA" w:rsidP="00ED4716">
            <w:pPr>
              <w:pStyle w:val="text"/>
              <w:rPr>
                <w:rFonts w:ascii="Open Sans" w:hAnsi="Open Sans" w:cs="Open Sans"/>
                <w:b/>
                <w:sz w:val="22"/>
                <w:szCs w:val="22"/>
              </w:rPr>
            </w:pPr>
            <w:r>
              <w:rPr>
                <w:rFonts w:ascii="Open Sans" w:hAnsi="Open Sans" w:cs="Open Sans"/>
                <w:b/>
                <w:sz w:val="22"/>
                <w:szCs w:val="22"/>
              </w:rPr>
              <w:t>To get Pass (5</w:t>
            </w:r>
            <w:r w:rsidR="007604B0">
              <w:rPr>
                <w:rFonts w:ascii="Open Sans" w:hAnsi="Open Sans" w:cs="Open Sans"/>
                <w:b/>
                <w:sz w:val="22"/>
                <w:szCs w:val="22"/>
              </w:rPr>
              <w:t xml:space="preserve"> – 6.5</w:t>
            </w:r>
            <w:r>
              <w:rPr>
                <w:rFonts w:ascii="Open Sans" w:hAnsi="Open Sans" w:cs="Open Sans"/>
                <w:b/>
                <w:sz w:val="22"/>
                <w:szCs w:val="22"/>
              </w:rPr>
              <w:t xml:space="preserve"> points)</w:t>
            </w:r>
          </w:p>
          <w:p w14:paraId="38842F43" w14:textId="5F958410" w:rsidR="00FF1FEA" w:rsidRDefault="00FF1FEA" w:rsidP="00391A18">
            <w:pPr>
              <w:pStyle w:val="text"/>
              <w:rPr>
                <w:rFonts w:ascii="Open Sans" w:hAnsi="Open Sans" w:cs="Open Sans"/>
                <w:sz w:val="22"/>
                <w:szCs w:val="22"/>
              </w:rPr>
            </w:pPr>
            <w:r w:rsidRPr="00FF1FEA">
              <w:rPr>
                <w:rFonts w:ascii="Open Sans" w:hAnsi="Open Sans" w:cs="Open Sans"/>
                <w:bCs/>
                <w:sz w:val="22"/>
                <w:szCs w:val="22"/>
              </w:rPr>
              <w:t xml:space="preserve">- Student can </w:t>
            </w:r>
            <w:r>
              <w:rPr>
                <w:rFonts w:ascii="Open Sans" w:hAnsi="Open Sans" w:cs="Open Sans"/>
                <w:sz w:val="22"/>
                <w:szCs w:val="22"/>
              </w:rPr>
              <w:t xml:space="preserve">design </w:t>
            </w:r>
            <w:r w:rsidR="00391A18">
              <w:rPr>
                <w:rFonts w:ascii="Open Sans" w:hAnsi="Open Sans" w:cs="Open Sans"/>
                <w:sz w:val="22"/>
                <w:szCs w:val="22"/>
              </w:rPr>
              <w:t>and implement</w:t>
            </w:r>
            <w:r>
              <w:rPr>
                <w:rFonts w:ascii="Open Sans" w:hAnsi="Open Sans" w:cs="Open Sans"/>
                <w:sz w:val="22"/>
                <w:szCs w:val="22"/>
              </w:rPr>
              <w:t xml:space="preserve"> GUI for the application solve </w:t>
            </w:r>
            <w:r w:rsidR="00391A18">
              <w:rPr>
                <w:rFonts w:ascii="Open Sans" w:hAnsi="Open Sans" w:cs="Open Sans"/>
                <w:sz w:val="22"/>
                <w:szCs w:val="22"/>
              </w:rPr>
              <w:t>a specific</w:t>
            </w:r>
            <w:r>
              <w:rPr>
                <w:rFonts w:ascii="Open Sans" w:hAnsi="Open Sans" w:cs="Open Sans"/>
                <w:sz w:val="22"/>
                <w:szCs w:val="22"/>
              </w:rPr>
              <w:t xml:space="preserve"> problem</w:t>
            </w:r>
          </w:p>
          <w:p w14:paraId="4215E0B3" w14:textId="77777777" w:rsidR="00FF1FEA" w:rsidRDefault="00FF1FEA" w:rsidP="00ED4716">
            <w:pPr>
              <w:pStyle w:val="text"/>
              <w:rPr>
                <w:rFonts w:ascii="Open Sans" w:hAnsi="Open Sans" w:cs="Open Sans"/>
                <w:sz w:val="22"/>
                <w:szCs w:val="22"/>
              </w:rPr>
            </w:pPr>
            <w:r>
              <w:rPr>
                <w:rFonts w:ascii="Open Sans" w:hAnsi="Open Sans" w:cs="Open Sans"/>
                <w:sz w:val="22"/>
                <w:szCs w:val="22"/>
              </w:rPr>
              <w:t>- Student knows how to load and save data from file.</w:t>
            </w:r>
          </w:p>
          <w:p w14:paraId="5C5A182E" w14:textId="77777777" w:rsidR="00FF1FEA" w:rsidRPr="00907741" w:rsidRDefault="00FF1FEA" w:rsidP="00FF1FEA">
            <w:pPr>
              <w:pStyle w:val="text"/>
              <w:rPr>
                <w:rFonts w:ascii="Open Sans" w:hAnsi="Open Sans" w:cs="Open Sans"/>
                <w:sz w:val="22"/>
                <w:szCs w:val="22"/>
              </w:rPr>
            </w:pPr>
            <w:r>
              <w:rPr>
                <w:rFonts w:ascii="Open Sans" w:hAnsi="Open Sans" w:cs="Open Sans"/>
                <w:sz w:val="22"/>
                <w:szCs w:val="22"/>
              </w:rPr>
              <w:t xml:space="preserve">- Student knows how to </w:t>
            </w:r>
            <w:r w:rsidRPr="00907741">
              <w:rPr>
                <w:rFonts w:ascii="Open Sans" w:hAnsi="Open Sans" w:cs="Open Sans"/>
                <w:sz w:val="22"/>
                <w:szCs w:val="22"/>
              </w:rPr>
              <w:t>handle errors by using exceptions</w:t>
            </w:r>
          </w:p>
          <w:p w14:paraId="3815FACB" w14:textId="571790C9" w:rsidR="00FF1FEA" w:rsidRPr="00907741" w:rsidRDefault="00FF1FEA" w:rsidP="00ED4716">
            <w:pPr>
              <w:pStyle w:val="text"/>
              <w:rPr>
                <w:rFonts w:ascii="Open Sans" w:hAnsi="Open Sans" w:cs="Open Sans"/>
                <w:sz w:val="22"/>
                <w:szCs w:val="22"/>
              </w:rPr>
            </w:pPr>
            <w:r>
              <w:rPr>
                <w:rFonts w:ascii="Open Sans" w:hAnsi="Open Sans" w:cs="Open Sans"/>
                <w:sz w:val="22"/>
                <w:szCs w:val="22"/>
              </w:rPr>
              <w:t>- Student knows how to write test plan, execute test cases and log results.</w:t>
            </w:r>
          </w:p>
        </w:tc>
      </w:tr>
      <w:tr w:rsidR="00FF1FEA" w:rsidRPr="00F7496C" w14:paraId="466E9A38" w14:textId="77777777" w:rsidTr="00FF1FEA">
        <w:trPr>
          <w:trHeight w:val="501"/>
        </w:trPr>
        <w:tc>
          <w:tcPr>
            <w:tcW w:w="10480" w:type="dxa"/>
            <w:tcBorders>
              <w:left w:val="single" w:sz="8" w:space="0" w:color="000000"/>
              <w:right w:val="single" w:sz="8" w:space="0" w:color="000000"/>
            </w:tcBorders>
            <w:shd w:val="clear" w:color="auto" w:fill="auto"/>
            <w:tcMar>
              <w:top w:w="100" w:type="dxa"/>
              <w:left w:w="100" w:type="dxa"/>
              <w:bottom w:w="100" w:type="dxa"/>
              <w:right w:w="100" w:type="dxa"/>
            </w:tcMar>
          </w:tcPr>
          <w:p w14:paraId="76A3FB52" w14:textId="1A287DD0" w:rsidR="00FF1FEA" w:rsidRDefault="00FF1FEA" w:rsidP="00ED4716">
            <w:pPr>
              <w:pStyle w:val="text"/>
              <w:rPr>
                <w:rFonts w:ascii="Open Sans" w:hAnsi="Open Sans" w:cs="Open Sans"/>
                <w:sz w:val="22"/>
                <w:szCs w:val="22"/>
              </w:rPr>
            </w:pPr>
            <w:r w:rsidRPr="00FF1FEA">
              <w:rPr>
                <w:rFonts w:ascii="Open Sans" w:hAnsi="Open Sans" w:cs="Open Sans"/>
                <w:b/>
                <w:bCs/>
                <w:sz w:val="22"/>
                <w:szCs w:val="22"/>
              </w:rPr>
              <w:t>To get Merit</w:t>
            </w:r>
            <w:r>
              <w:rPr>
                <w:rFonts w:ascii="Open Sans" w:hAnsi="Open Sans" w:cs="Open Sans"/>
                <w:sz w:val="22"/>
                <w:szCs w:val="22"/>
              </w:rPr>
              <w:t xml:space="preserve"> (</w:t>
            </w:r>
            <w:r w:rsidR="007604B0">
              <w:rPr>
                <w:rFonts w:ascii="Open Sans" w:hAnsi="Open Sans" w:cs="Open Sans"/>
                <w:b/>
                <w:bCs/>
                <w:sz w:val="22"/>
                <w:szCs w:val="22"/>
              </w:rPr>
              <w:t>7</w:t>
            </w:r>
            <w:r w:rsidRPr="00FF1FEA">
              <w:rPr>
                <w:rFonts w:ascii="Open Sans" w:hAnsi="Open Sans" w:cs="Open Sans"/>
                <w:b/>
                <w:bCs/>
                <w:sz w:val="22"/>
                <w:szCs w:val="22"/>
              </w:rPr>
              <w:t xml:space="preserve"> – 8</w:t>
            </w:r>
            <w:r w:rsidR="007604B0">
              <w:rPr>
                <w:rFonts w:ascii="Open Sans" w:hAnsi="Open Sans" w:cs="Open Sans"/>
                <w:b/>
                <w:bCs/>
                <w:sz w:val="22"/>
                <w:szCs w:val="22"/>
              </w:rPr>
              <w:t>.5</w:t>
            </w:r>
            <w:r w:rsidRPr="00FF1FEA">
              <w:rPr>
                <w:rFonts w:ascii="Open Sans" w:hAnsi="Open Sans" w:cs="Open Sans"/>
                <w:b/>
                <w:bCs/>
                <w:sz w:val="22"/>
                <w:szCs w:val="22"/>
              </w:rPr>
              <w:t xml:space="preserve"> points</w:t>
            </w:r>
            <w:r>
              <w:rPr>
                <w:rFonts w:ascii="Open Sans" w:hAnsi="Open Sans" w:cs="Open Sans"/>
                <w:sz w:val="22"/>
                <w:szCs w:val="22"/>
              </w:rPr>
              <w:t>)</w:t>
            </w:r>
          </w:p>
          <w:p w14:paraId="318BE6B7" w14:textId="38A2358D" w:rsidR="00FF1FEA" w:rsidRDefault="00FF1FEA" w:rsidP="00FF1FEA">
            <w:pPr>
              <w:pStyle w:val="text"/>
              <w:rPr>
                <w:rFonts w:ascii="Open Sans" w:hAnsi="Open Sans" w:cs="Open Sans"/>
                <w:sz w:val="22"/>
                <w:szCs w:val="22"/>
              </w:rPr>
            </w:pPr>
            <w:r>
              <w:rPr>
                <w:rFonts w:ascii="Open Sans" w:hAnsi="Open Sans" w:cs="Open Sans"/>
                <w:sz w:val="22"/>
                <w:szCs w:val="22"/>
              </w:rPr>
              <w:t xml:space="preserve">- </w:t>
            </w:r>
            <w:r w:rsidRPr="00907741">
              <w:rPr>
                <w:rFonts w:ascii="Open Sans" w:hAnsi="Open Sans" w:cs="Open Sans"/>
                <w:sz w:val="22"/>
                <w:szCs w:val="22"/>
              </w:rPr>
              <w:t>The application is well designed, user friendly and has logical flow of actions.</w:t>
            </w:r>
          </w:p>
          <w:p w14:paraId="41ED3CBC" w14:textId="4C9D79F4" w:rsidR="000C1267" w:rsidRPr="00907741" w:rsidRDefault="000C1267" w:rsidP="00FF1FEA">
            <w:pPr>
              <w:pStyle w:val="text"/>
              <w:rPr>
                <w:rFonts w:ascii="Open Sans" w:hAnsi="Open Sans" w:cs="Open Sans"/>
                <w:sz w:val="22"/>
                <w:szCs w:val="22"/>
              </w:rPr>
            </w:pPr>
            <w:r>
              <w:rPr>
                <w:rFonts w:ascii="Open Sans" w:hAnsi="Open Sans" w:cs="Open Sans"/>
                <w:sz w:val="22"/>
                <w:szCs w:val="22"/>
              </w:rPr>
              <w:t>- Can apply MVC in the application</w:t>
            </w:r>
            <w:r w:rsidR="006012C0">
              <w:rPr>
                <w:rFonts w:ascii="Open Sans" w:hAnsi="Open Sans" w:cs="Open Sans"/>
                <w:sz w:val="22"/>
                <w:szCs w:val="22"/>
              </w:rPr>
              <w:t xml:space="preserve">, can apply </w:t>
            </w:r>
            <w:r w:rsidR="0035432A">
              <w:rPr>
                <w:rFonts w:ascii="Open Sans" w:hAnsi="Open Sans" w:cs="Open Sans"/>
                <w:sz w:val="22"/>
                <w:szCs w:val="22"/>
              </w:rPr>
              <w:t>JUnit</w:t>
            </w:r>
            <w:r w:rsidR="006012C0">
              <w:rPr>
                <w:rFonts w:ascii="Open Sans" w:hAnsi="Open Sans" w:cs="Open Sans"/>
                <w:sz w:val="22"/>
                <w:szCs w:val="22"/>
              </w:rPr>
              <w:t xml:space="preserve"> to test automatic</w:t>
            </w:r>
          </w:p>
          <w:p w14:paraId="5C37D28B" w14:textId="1E047C77" w:rsidR="00FF1FEA" w:rsidRPr="00907741" w:rsidRDefault="00FF1FEA" w:rsidP="00ED4716">
            <w:pPr>
              <w:pStyle w:val="text"/>
              <w:rPr>
                <w:rFonts w:ascii="Open Sans" w:hAnsi="Open Sans" w:cs="Open Sans"/>
                <w:sz w:val="22"/>
                <w:szCs w:val="22"/>
              </w:rPr>
            </w:pPr>
            <w:r>
              <w:rPr>
                <w:rFonts w:ascii="Open Sans" w:hAnsi="Open Sans" w:cs="Open Sans"/>
                <w:sz w:val="22"/>
                <w:szCs w:val="22"/>
              </w:rPr>
              <w:t>- Errors are well handle to avoid program crashing, the test can cover as many as possible the errors in program</w:t>
            </w:r>
          </w:p>
        </w:tc>
      </w:tr>
      <w:tr w:rsidR="00F7373B" w:rsidRPr="00F7496C" w14:paraId="72B5B376" w14:textId="77777777" w:rsidTr="000B33F8">
        <w:trPr>
          <w:trHeight w:val="892"/>
        </w:trPr>
        <w:tc>
          <w:tcPr>
            <w:tcW w:w="104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E99EA" w14:textId="4279D377" w:rsidR="00F7373B" w:rsidRDefault="00F7373B" w:rsidP="00FF1FEA">
            <w:pPr>
              <w:pStyle w:val="text"/>
              <w:rPr>
                <w:rFonts w:ascii="Open Sans" w:hAnsi="Open Sans" w:cs="Open Sans"/>
                <w:b/>
                <w:bCs/>
                <w:sz w:val="22"/>
                <w:szCs w:val="22"/>
              </w:rPr>
            </w:pPr>
            <w:r>
              <w:rPr>
                <w:rFonts w:ascii="Open Sans" w:hAnsi="Open Sans" w:cs="Open Sans"/>
                <w:b/>
                <w:bCs/>
                <w:sz w:val="22"/>
                <w:szCs w:val="22"/>
              </w:rPr>
              <w:t>To get Distinction</w:t>
            </w:r>
            <w:r w:rsidRPr="00907741">
              <w:rPr>
                <w:rFonts w:ascii="Open Sans" w:hAnsi="Open Sans" w:cs="Open Sans"/>
                <w:b/>
                <w:bCs/>
                <w:sz w:val="22"/>
                <w:szCs w:val="22"/>
              </w:rPr>
              <w:t xml:space="preserve"> </w:t>
            </w:r>
            <w:r>
              <w:rPr>
                <w:rFonts w:ascii="Open Sans" w:hAnsi="Open Sans" w:cs="Open Sans"/>
                <w:b/>
                <w:bCs/>
                <w:sz w:val="22"/>
                <w:szCs w:val="22"/>
              </w:rPr>
              <w:t>(</w:t>
            </w:r>
            <w:r w:rsidR="007604B0">
              <w:rPr>
                <w:rFonts w:ascii="Open Sans" w:hAnsi="Open Sans" w:cs="Open Sans"/>
                <w:b/>
                <w:bCs/>
                <w:sz w:val="22"/>
                <w:szCs w:val="22"/>
              </w:rPr>
              <w:t>9</w:t>
            </w:r>
            <w:r>
              <w:rPr>
                <w:rFonts w:ascii="Open Sans" w:hAnsi="Open Sans" w:cs="Open Sans"/>
                <w:b/>
                <w:bCs/>
                <w:sz w:val="22"/>
                <w:szCs w:val="22"/>
              </w:rPr>
              <w:t xml:space="preserve"> – 10 points)</w:t>
            </w:r>
          </w:p>
          <w:p w14:paraId="0C9C4511" w14:textId="0C40E897" w:rsidR="00F7373B" w:rsidRPr="00907741" w:rsidRDefault="00F7373B" w:rsidP="00907741">
            <w:pPr>
              <w:pStyle w:val="text"/>
              <w:rPr>
                <w:rFonts w:ascii="Open Sans" w:hAnsi="Open Sans" w:cs="Open Sans"/>
                <w:sz w:val="22"/>
                <w:szCs w:val="22"/>
              </w:rPr>
            </w:pPr>
            <w:r>
              <w:rPr>
                <w:rFonts w:ascii="Open Sans" w:hAnsi="Open Sans" w:cs="Open Sans"/>
                <w:sz w:val="22"/>
                <w:szCs w:val="22"/>
              </w:rPr>
              <w:t>The application must show excellent design &amp; implementation, runs without any errors, all inputs are validated, all errors are well handled including recover choice, rich features showing unique ideas, algorithms.</w:t>
            </w:r>
          </w:p>
        </w:tc>
      </w:tr>
    </w:tbl>
    <w:p w14:paraId="39A05642" w14:textId="44BCE081" w:rsidR="00ED5C2F" w:rsidRDefault="00ED5C2F">
      <w:pPr>
        <w:spacing w:after="0"/>
        <w:rPr>
          <w:sz w:val="32"/>
        </w:rPr>
      </w:pPr>
    </w:p>
    <w:sectPr w:rsidR="00ED5C2F" w:rsidSect="004B27E0">
      <w:headerReference w:type="even" r:id="rId7"/>
      <w:headerReference w:type="default" r:id="rId8"/>
      <w:footerReference w:type="default" r:id="rId9"/>
      <w:headerReference w:type="first" r:id="rId10"/>
      <w:footerReference w:type="first" r:id="rId11"/>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19B53" w14:textId="77777777" w:rsidR="00417B7C" w:rsidRDefault="00417B7C" w:rsidP="00547BAF">
      <w:r>
        <w:separator/>
      </w:r>
    </w:p>
  </w:endnote>
  <w:endnote w:type="continuationSeparator" w:id="0">
    <w:p w14:paraId="5767A5E6" w14:textId="77777777" w:rsidR="00417B7C" w:rsidRDefault="00417B7C" w:rsidP="0054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C00F4" w14:textId="5E2A517E" w:rsidR="00ED4716" w:rsidRDefault="00ED4716" w:rsidP="00717F48">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tbl>
    <w:tblPr>
      <w:tblStyle w:val="TableGrid"/>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ED4716" w14:paraId="6F4BC76A" w14:textId="77777777" w:rsidTr="00717F48">
      <w:tc>
        <w:tcPr>
          <w:tcW w:w="10531" w:type="dxa"/>
          <w:vAlign w:val="center"/>
        </w:tcPr>
        <w:p w14:paraId="1CDD4278" w14:textId="1BD767E6" w:rsidR="00ED4716" w:rsidRDefault="00ED4716" w:rsidP="00EE345F">
          <w:pPr>
            <w:pStyle w:val="Footer"/>
          </w:pPr>
          <w:r>
            <w:t>HNC/HND Computing</w:t>
          </w:r>
        </w:p>
      </w:tc>
    </w:tr>
  </w:tbl>
  <w:p w14:paraId="492E14D5" w14:textId="77777777" w:rsidR="00ED4716" w:rsidRDefault="00ED4716" w:rsidP="00B8089A">
    <w:pPr>
      <w:pStyle w:val="Footer"/>
      <w:ind w:right="360"/>
    </w:pPr>
    <w:r>
      <w:rPr>
        <w:noProof/>
        <w:lang w:eastAsia="en-GB"/>
      </w:rPr>
      <w:drawing>
        <wp:anchor distT="0" distB="0" distL="114300" distR="114300" simplePos="0" relativeHeight="251661312"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15AF2" w14:textId="77777777" w:rsidR="00ED4716" w:rsidRDefault="00ED4716" w:rsidP="00547BAF">
    <w:pPr>
      <w:pStyle w:val="Footer"/>
      <w:ind w:right="360"/>
    </w:pPr>
    <w:r>
      <w:rPr>
        <w:noProof/>
        <w:lang w:eastAsia="en-GB"/>
      </w:rPr>
      <w:drawing>
        <wp:anchor distT="0" distB="0" distL="114300" distR="114300" simplePos="0" relativeHeight="251660288"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AFA89" w14:textId="77777777" w:rsidR="00417B7C" w:rsidRDefault="00417B7C" w:rsidP="00547BAF">
      <w:r>
        <w:separator/>
      </w:r>
    </w:p>
  </w:footnote>
  <w:footnote w:type="continuationSeparator" w:id="0">
    <w:p w14:paraId="1D992589" w14:textId="77777777" w:rsidR="00417B7C" w:rsidRDefault="00417B7C" w:rsidP="0054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B442F" w14:textId="267D37D2" w:rsidR="00ED4716" w:rsidRDefault="00417B7C">
    <w:pPr>
      <w:pStyle w:val="Header"/>
    </w:pPr>
    <w:r>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2051" type="#_x0000_t136" alt="" style="position:absolute;margin-left:0;margin-top:0;width:540.4pt;height:202.65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0F6A8" w14:textId="583800B5" w:rsidR="00ED4716" w:rsidRPr="00E16854" w:rsidRDefault="00417B7C" w:rsidP="00E16854">
    <w:pPr>
      <w:pStyle w:val="Notes"/>
      <w:rPr>
        <w:b w:val="0"/>
        <w:sz w:val="16"/>
        <w:szCs w:val="16"/>
      </w:rPr>
    </w:pPr>
    <w:r>
      <w:rPr>
        <w:noProof/>
      </w:rPr>
      <w:pict w14:anchorId="168A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4" o:spid="_x0000_s2050" type="#_x0000_t136" alt="" style="position:absolute;margin-left:0;margin-top:0;width:540.4pt;height:202.65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742DE" w14:textId="0948BE5D" w:rsidR="00ED4716" w:rsidRDefault="00417B7C">
    <w:pPr>
      <w:pStyle w:val="Header"/>
    </w:pPr>
    <w:r>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2049" type="#_x0000_t136" alt="" style="position:absolute;margin-left:0;margin-top:0;width:540.4pt;height:202.6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3"/>
  </w:num>
  <w:num w:numId="5">
    <w:abstractNumId w:val="4"/>
  </w:num>
  <w:num w:numId="6">
    <w:abstractNumId w:val="1"/>
  </w:num>
  <w:num w:numId="7">
    <w:abstractNumId w:val="20"/>
  </w:num>
  <w:num w:numId="8">
    <w:abstractNumId w:val="18"/>
  </w:num>
  <w:num w:numId="9">
    <w:abstractNumId w:val="15"/>
  </w:num>
  <w:num w:numId="10">
    <w:abstractNumId w:val="5"/>
  </w:num>
  <w:num w:numId="11">
    <w:abstractNumId w:val="19"/>
  </w:num>
  <w:num w:numId="12">
    <w:abstractNumId w:val="13"/>
  </w:num>
  <w:num w:numId="13">
    <w:abstractNumId w:val="12"/>
  </w:num>
  <w:num w:numId="14">
    <w:abstractNumId w:val="25"/>
  </w:num>
  <w:num w:numId="15">
    <w:abstractNumId w:val="17"/>
  </w:num>
  <w:num w:numId="16">
    <w:abstractNumId w:val="24"/>
  </w:num>
  <w:num w:numId="17">
    <w:abstractNumId w:val="16"/>
  </w:num>
  <w:num w:numId="18">
    <w:abstractNumId w:val="7"/>
  </w:num>
  <w:num w:numId="19">
    <w:abstractNumId w:val="8"/>
  </w:num>
  <w:num w:numId="20">
    <w:abstractNumId w:val="11"/>
  </w:num>
  <w:num w:numId="21">
    <w:abstractNumId w:val="22"/>
  </w:num>
  <w:num w:numId="22">
    <w:abstractNumId w:val="21"/>
  </w:num>
  <w:num w:numId="23">
    <w:abstractNumId w:val="2"/>
  </w:num>
  <w:num w:numId="24">
    <w:abstractNumId w:val="0"/>
  </w:num>
  <w:num w:numId="25">
    <w:abstractNumId w:val="23"/>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274"/>
    <w:rsid w:val="00056452"/>
    <w:rsid w:val="000575F4"/>
    <w:rsid w:val="00060341"/>
    <w:rsid w:val="0006522F"/>
    <w:rsid w:val="000727CE"/>
    <w:rsid w:val="00090B11"/>
    <w:rsid w:val="00096F4E"/>
    <w:rsid w:val="000B060B"/>
    <w:rsid w:val="000B2FEF"/>
    <w:rsid w:val="000C1267"/>
    <w:rsid w:val="000C48D0"/>
    <w:rsid w:val="000D1218"/>
    <w:rsid w:val="000E28D2"/>
    <w:rsid w:val="00106002"/>
    <w:rsid w:val="001179C1"/>
    <w:rsid w:val="00125488"/>
    <w:rsid w:val="00141FAC"/>
    <w:rsid w:val="001433F5"/>
    <w:rsid w:val="00143A58"/>
    <w:rsid w:val="001477D1"/>
    <w:rsid w:val="0016188D"/>
    <w:rsid w:val="00163D13"/>
    <w:rsid w:val="0016717C"/>
    <w:rsid w:val="00187E86"/>
    <w:rsid w:val="0019466D"/>
    <w:rsid w:val="001B021F"/>
    <w:rsid w:val="001B6338"/>
    <w:rsid w:val="001D7111"/>
    <w:rsid w:val="001E3B3C"/>
    <w:rsid w:val="001E3D25"/>
    <w:rsid w:val="001F0400"/>
    <w:rsid w:val="00213F34"/>
    <w:rsid w:val="0021617E"/>
    <w:rsid w:val="00221EDD"/>
    <w:rsid w:val="00226C6B"/>
    <w:rsid w:val="00230DF5"/>
    <w:rsid w:val="00235AB3"/>
    <w:rsid w:val="00272F07"/>
    <w:rsid w:val="00277DC2"/>
    <w:rsid w:val="00280E8B"/>
    <w:rsid w:val="002821A6"/>
    <w:rsid w:val="002A248F"/>
    <w:rsid w:val="002B140E"/>
    <w:rsid w:val="002B5DB3"/>
    <w:rsid w:val="002F2C95"/>
    <w:rsid w:val="002F5835"/>
    <w:rsid w:val="003043BD"/>
    <w:rsid w:val="00313A50"/>
    <w:rsid w:val="00321833"/>
    <w:rsid w:val="00334ECE"/>
    <w:rsid w:val="0034108C"/>
    <w:rsid w:val="00343098"/>
    <w:rsid w:val="003448D2"/>
    <w:rsid w:val="00345F41"/>
    <w:rsid w:val="003479C4"/>
    <w:rsid w:val="003512D0"/>
    <w:rsid w:val="0035432A"/>
    <w:rsid w:val="003804BF"/>
    <w:rsid w:val="00382C56"/>
    <w:rsid w:val="00391A18"/>
    <w:rsid w:val="003967AB"/>
    <w:rsid w:val="00396991"/>
    <w:rsid w:val="003A6106"/>
    <w:rsid w:val="003A7D2C"/>
    <w:rsid w:val="003B72C6"/>
    <w:rsid w:val="003C3FD6"/>
    <w:rsid w:val="003D1374"/>
    <w:rsid w:val="003E1660"/>
    <w:rsid w:val="003F45E1"/>
    <w:rsid w:val="0040062A"/>
    <w:rsid w:val="00400FB1"/>
    <w:rsid w:val="00414065"/>
    <w:rsid w:val="004176FE"/>
    <w:rsid w:val="00417B7C"/>
    <w:rsid w:val="0042733E"/>
    <w:rsid w:val="0043181E"/>
    <w:rsid w:val="00461B66"/>
    <w:rsid w:val="0046380E"/>
    <w:rsid w:val="00464D1E"/>
    <w:rsid w:val="00464E21"/>
    <w:rsid w:val="0047608A"/>
    <w:rsid w:val="004835EA"/>
    <w:rsid w:val="004A02D0"/>
    <w:rsid w:val="004B0EB5"/>
    <w:rsid w:val="004B27E0"/>
    <w:rsid w:val="004B4B1D"/>
    <w:rsid w:val="004C44F9"/>
    <w:rsid w:val="004E46AF"/>
    <w:rsid w:val="004F31AE"/>
    <w:rsid w:val="005000B5"/>
    <w:rsid w:val="00500EBC"/>
    <w:rsid w:val="00533598"/>
    <w:rsid w:val="00547BAF"/>
    <w:rsid w:val="00561D89"/>
    <w:rsid w:val="005713E0"/>
    <w:rsid w:val="0058661D"/>
    <w:rsid w:val="00592BD1"/>
    <w:rsid w:val="005B7E8E"/>
    <w:rsid w:val="005C029E"/>
    <w:rsid w:val="005C08A0"/>
    <w:rsid w:val="005C298D"/>
    <w:rsid w:val="005D2FE5"/>
    <w:rsid w:val="005E04E0"/>
    <w:rsid w:val="005E118A"/>
    <w:rsid w:val="005F66E8"/>
    <w:rsid w:val="005F7624"/>
    <w:rsid w:val="006012C0"/>
    <w:rsid w:val="00601643"/>
    <w:rsid w:val="006360B4"/>
    <w:rsid w:val="00645AB0"/>
    <w:rsid w:val="00675439"/>
    <w:rsid w:val="0068065D"/>
    <w:rsid w:val="00680687"/>
    <w:rsid w:val="006834E4"/>
    <w:rsid w:val="006A1D25"/>
    <w:rsid w:val="006B4B4F"/>
    <w:rsid w:val="006B6C5E"/>
    <w:rsid w:val="006C4E9D"/>
    <w:rsid w:val="006D38BA"/>
    <w:rsid w:val="006E1061"/>
    <w:rsid w:val="006E5291"/>
    <w:rsid w:val="006F026C"/>
    <w:rsid w:val="00702F0F"/>
    <w:rsid w:val="00717F48"/>
    <w:rsid w:val="0073374C"/>
    <w:rsid w:val="007604B0"/>
    <w:rsid w:val="00776965"/>
    <w:rsid w:val="007A22FB"/>
    <w:rsid w:val="007B39BC"/>
    <w:rsid w:val="007C5CC7"/>
    <w:rsid w:val="007C6BE5"/>
    <w:rsid w:val="007D7B7F"/>
    <w:rsid w:val="007E57C8"/>
    <w:rsid w:val="007F27A8"/>
    <w:rsid w:val="007F5874"/>
    <w:rsid w:val="00812F8A"/>
    <w:rsid w:val="008164F8"/>
    <w:rsid w:val="00820AD3"/>
    <w:rsid w:val="0084272E"/>
    <w:rsid w:val="00842ABE"/>
    <w:rsid w:val="00860546"/>
    <w:rsid w:val="00883A2B"/>
    <w:rsid w:val="00883B41"/>
    <w:rsid w:val="00892968"/>
    <w:rsid w:val="008B21DD"/>
    <w:rsid w:val="008C3EFB"/>
    <w:rsid w:val="008D18BA"/>
    <w:rsid w:val="008D7182"/>
    <w:rsid w:val="008E6D04"/>
    <w:rsid w:val="008E6E9F"/>
    <w:rsid w:val="008E6F20"/>
    <w:rsid w:val="008F5319"/>
    <w:rsid w:val="008F5734"/>
    <w:rsid w:val="008F5FF4"/>
    <w:rsid w:val="00904D06"/>
    <w:rsid w:val="00907741"/>
    <w:rsid w:val="0091779A"/>
    <w:rsid w:val="00917ACE"/>
    <w:rsid w:val="00921CE3"/>
    <w:rsid w:val="009530DB"/>
    <w:rsid w:val="00965A36"/>
    <w:rsid w:val="00980381"/>
    <w:rsid w:val="009A2428"/>
    <w:rsid w:val="009B65D7"/>
    <w:rsid w:val="009C43F8"/>
    <w:rsid w:val="009C7C0F"/>
    <w:rsid w:val="009D6AED"/>
    <w:rsid w:val="009F2683"/>
    <w:rsid w:val="009F4BBD"/>
    <w:rsid w:val="009F538D"/>
    <w:rsid w:val="009F716D"/>
    <w:rsid w:val="00A02BE8"/>
    <w:rsid w:val="00A14EA9"/>
    <w:rsid w:val="00A372B6"/>
    <w:rsid w:val="00A72306"/>
    <w:rsid w:val="00A72C66"/>
    <w:rsid w:val="00A85B8F"/>
    <w:rsid w:val="00A8711D"/>
    <w:rsid w:val="00A961DF"/>
    <w:rsid w:val="00AB1C96"/>
    <w:rsid w:val="00AB2BAF"/>
    <w:rsid w:val="00AB4CF5"/>
    <w:rsid w:val="00AC5EBB"/>
    <w:rsid w:val="00AD341B"/>
    <w:rsid w:val="00B015F5"/>
    <w:rsid w:val="00B1266D"/>
    <w:rsid w:val="00B164E8"/>
    <w:rsid w:val="00B3276A"/>
    <w:rsid w:val="00B35E7E"/>
    <w:rsid w:val="00B4130B"/>
    <w:rsid w:val="00B43044"/>
    <w:rsid w:val="00B542E0"/>
    <w:rsid w:val="00B54BC8"/>
    <w:rsid w:val="00B57DC1"/>
    <w:rsid w:val="00B621A3"/>
    <w:rsid w:val="00B63E19"/>
    <w:rsid w:val="00B8089A"/>
    <w:rsid w:val="00B82E46"/>
    <w:rsid w:val="00BD09BB"/>
    <w:rsid w:val="00BD2F28"/>
    <w:rsid w:val="00BF5EF4"/>
    <w:rsid w:val="00C24DA8"/>
    <w:rsid w:val="00C32E7C"/>
    <w:rsid w:val="00C424D1"/>
    <w:rsid w:val="00C50BCC"/>
    <w:rsid w:val="00C51DA4"/>
    <w:rsid w:val="00C863F3"/>
    <w:rsid w:val="00C9746E"/>
    <w:rsid w:val="00CA0E8A"/>
    <w:rsid w:val="00CA5983"/>
    <w:rsid w:val="00CB1F6C"/>
    <w:rsid w:val="00CB5817"/>
    <w:rsid w:val="00CE107D"/>
    <w:rsid w:val="00CF081D"/>
    <w:rsid w:val="00D065C7"/>
    <w:rsid w:val="00D35C69"/>
    <w:rsid w:val="00D36485"/>
    <w:rsid w:val="00D37282"/>
    <w:rsid w:val="00D45483"/>
    <w:rsid w:val="00D47C4B"/>
    <w:rsid w:val="00D51A98"/>
    <w:rsid w:val="00D618CE"/>
    <w:rsid w:val="00D670AA"/>
    <w:rsid w:val="00D70713"/>
    <w:rsid w:val="00D803D3"/>
    <w:rsid w:val="00D80BEC"/>
    <w:rsid w:val="00D83BB9"/>
    <w:rsid w:val="00D93FEC"/>
    <w:rsid w:val="00DC0DFC"/>
    <w:rsid w:val="00DE1497"/>
    <w:rsid w:val="00DE6602"/>
    <w:rsid w:val="00E0064C"/>
    <w:rsid w:val="00E02060"/>
    <w:rsid w:val="00E16854"/>
    <w:rsid w:val="00E250B9"/>
    <w:rsid w:val="00E3142F"/>
    <w:rsid w:val="00E33924"/>
    <w:rsid w:val="00E468AF"/>
    <w:rsid w:val="00E510F1"/>
    <w:rsid w:val="00E556FF"/>
    <w:rsid w:val="00E62F93"/>
    <w:rsid w:val="00E66DEC"/>
    <w:rsid w:val="00E670DC"/>
    <w:rsid w:val="00E804E8"/>
    <w:rsid w:val="00E9415F"/>
    <w:rsid w:val="00EA6C82"/>
    <w:rsid w:val="00EB0370"/>
    <w:rsid w:val="00EB37B3"/>
    <w:rsid w:val="00EB4982"/>
    <w:rsid w:val="00EB4987"/>
    <w:rsid w:val="00EC53BB"/>
    <w:rsid w:val="00ED4716"/>
    <w:rsid w:val="00ED5C2F"/>
    <w:rsid w:val="00EE1EA8"/>
    <w:rsid w:val="00EE345F"/>
    <w:rsid w:val="00F0053C"/>
    <w:rsid w:val="00F07536"/>
    <w:rsid w:val="00F10D47"/>
    <w:rsid w:val="00F5530B"/>
    <w:rsid w:val="00F65FBC"/>
    <w:rsid w:val="00F7373B"/>
    <w:rsid w:val="00F73B13"/>
    <w:rsid w:val="00F81708"/>
    <w:rsid w:val="00F840D5"/>
    <w:rsid w:val="00FA1249"/>
    <w:rsid w:val="00FA5E56"/>
    <w:rsid w:val="00FC7E59"/>
    <w:rsid w:val="00FD2215"/>
    <w:rsid w:val="00FD70DD"/>
    <w:rsid w:val="00FF1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D1"/>
    <w:pPr>
      <w:spacing w:after="120"/>
    </w:pPr>
    <w:rPr>
      <w:rFonts w:ascii="Open Sans" w:hAnsi="Open Sans"/>
      <w:sz w:val="22"/>
    </w:rPr>
  </w:style>
  <w:style w:type="paragraph" w:styleId="Heading1">
    <w:name w:val="heading 1"/>
    <w:basedOn w:val="Normal"/>
    <w:next w:val="Normal"/>
    <w:link w:val="Heading1Char"/>
    <w:rsid w:val="002A248F"/>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rsid w:val="002A248F"/>
    <w:pPr>
      <w:keepNext/>
      <w:keepLines/>
      <w:widowControl w:val="0"/>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rsid w:val="002A248F"/>
    <w:pPr>
      <w:spacing w:before="100" w:beforeAutospacing="1"/>
      <w:contextualSpacing/>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entialHeader">
    <w:name w:val="Essential Header"/>
    <w:basedOn w:val="Normal"/>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Heading1Char">
    <w:name w:val="Heading 1 Char"/>
    <w:basedOn w:val="DefaultParagraphFont"/>
    <w:link w:val="Heading1"/>
    <w:rsid w:val="002A248F"/>
    <w:rPr>
      <w:rFonts w:ascii="Open Sans" w:eastAsia="Verdana" w:hAnsi="Open Sans" w:cs="Verdana"/>
      <w:b/>
      <w:color w:val="D95E00"/>
      <w:sz w:val="36"/>
      <w:szCs w:val="36"/>
      <w:lang w:val="en-US"/>
    </w:rPr>
  </w:style>
  <w:style w:type="character" w:customStyle="1" w:styleId="Heading2Char">
    <w:name w:val="Heading 2 Char"/>
    <w:basedOn w:val="DefaultParagraphFont"/>
    <w:link w:val="Heading2"/>
    <w:rsid w:val="002A248F"/>
    <w:rPr>
      <w:rFonts w:ascii="Open Sans" w:eastAsia="Open Sans" w:hAnsi="Open Sans" w:cs="Times New Roman"/>
      <w:b/>
      <w:color w:val="D95E00"/>
      <w:sz w:val="28"/>
      <w:lang w:val="en-US"/>
    </w:rPr>
  </w:style>
  <w:style w:type="character" w:customStyle="1" w:styleId="Heading3Char">
    <w:name w:val="Heading 3 Char"/>
    <w:basedOn w:val="DefaultParagraphFont"/>
    <w:link w:val="Heading3"/>
    <w:rsid w:val="002A248F"/>
    <w:rPr>
      <w:rFonts w:ascii="Open Sans" w:eastAsia="Open Sans" w:hAnsi="Open Sans" w:cs="Times New Roman"/>
      <w:b/>
      <w:color w:val="D95E00"/>
      <w:lang w:val="en-US"/>
    </w:rPr>
  </w:style>
  <w:style w:type="character" w:customStyle="1" w:styleId="Heading4Char">
    <w:name w:val="Heading 4 Char"/>
    <w:basedOn w:val="DefaultParagraphFont"/>
    <w:link w:val="Heading4"/>
    <w:rsid w:val="002A248F"/>
    <w:rPr>
      <w:rFonts w:ascii="Open Sans" w:eastAsia="Open Sans" w:hAnsi="Open Sans" w:cs="Times New Roman"/>
      <w:b/>
      <w:color w:val="D95E00"/>
      <w:sz w:val="22"/>
      <w:lang w:val="en-US"/>
    </w:rPr>
  </w:style>
  <w:style w:type="paragraph" w:customStyle="1" w:styleId="LinkList">
    <w:name w:val="Link List"/>
    <w:basedOn w:val="Normal"/>
    <w:qFormat/>
    <w:rsid w:val="002A248F"/>
    <w:rPr>
      <w:rFonts w:eastAsia="Open Sans" w:cs="Times New Roman"/>
      <w:sz w:val="20"/>
      <w:lang w:val="en-US"/>
    </w:rPr>
  </w:style>
  <w:style w:type="paragraph" w:customStyle="1" w:styleId="LOList">
    <w:name w:val="LO List"/>
    <w:basedOn w:val="Normal"/>
    <w:rsid w:val="002A248F"/>
    <w:pPr>
      <w:numPr>
        <w:numId w:val="3"/>
      </w:numPr>
      <w:spacing w:after="160" w:line="259" w:lineRule="auto"/>
    </w:pPr>
    <w:rPr>
      <w:rFonts w:eastAsia="Open Sans" w:cs="Times New Roman"/>
      <w:lang w:val="en-US"/>
    </w:rPr>
  </w:style>
  <w:style w:type="paragraph" w:customStyle="1" w:styleId="UnitTitle">
    <w:name w:val="Unit Title"/>
    <w:basedOn w:val="Heading2"/>
    <w:qFormat/>
    <w:rsid w:val="0040062A"/>
    <w:pPr>
      <w:numPr>
        <w:ilvl w:val="0"/>
        <w:numId w:val="0"/>
      </w:numPr>
    </w:pPr>
    <w:rPr>
      <w:b w:val="0"/>
      <w:color w:val="auto"/>
      <w:sz w:val="32"/>
    </w:rPr>
  </w:style>
  <w:style w:type="paragraph" w:customStyle="1" w:styleId="Notes">
    <w:name w:val="Notes"/>
    <w:basedOn w:val="Normal"/>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Normal"/>
    <w:qFormat/>
    <w:rsid w:val="00AC5EBB"/>
    <w:pPr>
      <w:spacing w:after="40"/>
    </w:pPr>
    <w:rPr>
      <w:color w:val="2E74B5" w:themeColor="accent1" w:themeShade="BF"/>
      <w:sz w:val="32"/>
    </w:rPr>
  </w:style>
  <w:style w:type="table" w:styleId="TableGrid">
    <w:name w:val="Table Grid"/>
    <w:basedOn w:val="TableNormal"/>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Header">
    <w:name w:val="header"/>
    <w:basedOn w:val="Normal"/>
    <w:link w:val="HeaderChar"/>
    <w:uiPriority w:val="99"/>
    <w:unhideWhenUsed/>
    <w:rsid w:val="00547BAF"/>
    <w:pPr>
      <w:tabs>
        <w:tab w:val="center" w:pos="4680"/>
        <w:tab w:val="right" w:pos="9360"/>
      </w:tabs>
    </w:pPr>
  </w:style>
  <w:style w:type="character" w:customStyle="1" w:styleId="HeaderChar">
    <w:name w:val="Header Char"/>
    <w:basedOn w:val="DefaultParagraphFont"/>
    <w:link w:val="Header"/>
    <w:uiPriority w:val="99"/>
    <w:rsid w:val="00547BAF"/>
    <w:rPr>
      <w:rFonts w:ascii="Open Sans" w:hAnsi="Open Sans"/>
      <w:sz w:val="22"/>
    </w:rPr>
  </w:style>
  <w:style w:type="paragraph" w:styleId="Footer">
    <w:name w:val="footer"/>
    <w:basedOn w:val="Normal"/>
    <w:link w:val="FooterChar"/>
    <w:uiPriority w:val="99"/>
    <w:unhideWhenUsed/>
    <w:rsid w:val="00717F48"/>
    <w:pPr>
      <w:tabs>
        <w:tab w:val="center" w:pos="4680"/>
        <w:tab w:val="right" w:pos="9360"/>
      </w:tabs>
      <w:jc w:val="right"/>
    </w:pPr>
    <w:rPr>
      <w:color w:val="FFFFFF" w:themeColor="background1"/>
      <w:sz w:val="18"/>
    </w:rPr>
  </w:style>
  <w:style w:type="character" w:customStyle="1" w:styleId="FooterChar">
    <w:name w:val="Footer Char"/>
    <w:basedOn w:val="DefaultParagraphFont"/>
    <w:link w:val="Footer"/>
    <w:uiPriority w:val="99"/>
    <w:rsid w:val="00717F48"/>
    <w:rPr>
      <w:rFonts w:ascii="Open Sans" w:hAnsi="Open Sans"/>
      <w:color w:val="FFFFFF" w:themeColor="background1"/>
      <w:sz w:val="18"/>
    </w:rPr>
  </w:style>
  <w:style w:type="character" w:styleId="PageNumber">
    <w:name w:val="page number"/>
    <w:basedOn w:val="DefaultParagraphFont"/>
    <w:uiPriority w:val="99"/>
    <w:semiHidden/>
    <w:unhideWhenUsed/>
    <w:rsid w:val="00547BAF"/>
  </w:style>
  <w:style w:type="character" w:styleId="SubtleEmphasis">
    <w:name w:val="Subtle Emphasis"/>
    <w:basedOn w:val="DefaultParagraphFont"/>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7C5CC7"/>
    <w:rPr>
      <w:sz w:val="16"/>
      <w:szCs w:val="16"/>
    </w:rPr>
  </w:style>
  <w:style w:type="paragraph" w:styleId="CommentText">
    <w:name w:val="annotation text"/>
    <w:basedOn w:val="Normal"/>
    <w:link w:val="CommentTextChar"/>
    <w:uiPriority w:val="99"/>
    <w:semiHidden/>
    <w:unhideWhenUsed/>
    <w:rsid w:val="007C5CC7"/>
    <w:rPr>
      <w:sz w:val="20"/>
      <w:szCs w:val="20"/>
    </w:rPr>
  </w:style>
  <w:style w:type="character" w:customStyle="1" w:styleId="CommentTextChar">
    <w:name w:val="Comment Text Char"/>
    <w:basedOn w:val="DefaultParagraphFont"/>
    <w:link w:val="CommentText"/>
    <w:uiPriority w:val="99"/>
    <w:semiHidden/>
    <w:rsid w:val="007C5CC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C5CC7"/>
    <w:rPr>
      <w:b/>
      <w:bCs/>
    </w:rPr>
  </w:style>
  <w:style w:type="character" w:customStyle="1" w:styleId="CommentSubjectChar">
    <w:name w:val="Comment Subject Char"/>
    <w:basedOn w:val="CommentTextChar"/>
    <w:link w:val="CommentSubject"/>
    <w:uiPriority w:val="99"/>
    <w:semiHidden/>
    <w:rsid w:val="007C5CC7"/>
    <w:rPr>
      <w:rFonts w:ascii="Open Sans" w:hAnsi="Open Sans"/>
      <w:b/>
      <w:bCs/>
      <w:sz w:val="20"/>
      <w:szCs w:val="20"/>
    </w:rPr>
  </w:style>
  <w:style w:type="paragraph" w:styleId="BalloonText">
    <w:name w:val="Balloon Text"/>
    <w:basedOn w:val="Normal"/>
    <w:link w:val="BalloonTextChar"/>
    <w:uiPriority w:val="99"/>
    <w:semiHidden/>
    <w:unhideWhenUsed/>
    <w:rsid w:val="007C5C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7"/>
    <w:rPr>
      <w:rFonts w:ascii="Segoe UI" w:hAnsi="Segoe UI" w:cs="Segoe UI"/>
      <w:sz w:val="18"/>
      <w:szCs w:val="18"/>
    </w:rPr>
  </w:style>
  <w:style w:type="paragraph" w:customStyle="1" w:styleId="TabletexthdLO">
    <w:name w:val="Table text hd LO"/>
    <w:basedOn w:val="Normal"/>
    <w:rsid w:val="00ED5C2F"/>
    <w:pPr>
      <w:spacing w:before="120" w:after="60" w:line="260" w:lineRule="atLeast"/>
    </w:pPr>
    <w:rPr>
      <w:rFonts w:ascii="Verdana" w:eastAsia="Batang" w:hAnsi="Verdana" w:cs="Times New Roman"/>
      <w:b/>
      <w:color w:val="FFFFFF"/>
      <w:sz w:val="20"/>
      <w:szCs w:val="20"/>
    </w:rPr>
  </w:style>
  <w:style w:type="paragraph" w:styleId="ListParagraph">
    <w:name w:val="List Paragraph"/>
    <w:basedOn w:val="Normal"/>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NoSpacing">
    <w:name w:val="No Spacing"/>
    <w:aliases w:val="open_bull"/>
    <w:uiPriority w:val="1"/>
    <w:qFormat/>
    <w:rsid w:val="00ED5C2F"/>
    <w:rPr>
      <w:rFonts w:ascii="Calibri" w:eastAsia="Calibri" w:hAnsi="Calibri" w:cs="Calibri"/>
      <w:color w:val="000000"/>
      <w:sz w:val="22"/>
      <w:szCs w:val="22"/>
      <w:lang w:eastAsia="en-GB"/>
    </w:rPr>
  </w:style>
  <w:style w:type="character" w:customStyle="1" w:styleId="apple-converted-space">
    <w:name w:val="apple-converted-space"/>
    <w:basedOn w:val="DefaultParagraphFont"/>
    <w:rsid w:val="00F840D5"/>
  </w:style>
  <w:style w:type="character" w:styleId="Emphasis">
    <w:name w:val="Emphasis"/>
    <w:basedOn w:val="DefaultParagraphFont"/>
    <w:uiPriority w:val="20"/>
    <w:qFormat/>
    <w:rsid w:val="00F840D5"/>
    <w:rPr>
      <w:i/>
      <w:iCs/>
    </w:rPr>
  </w:style>
  <w:style w:type="character" w:customStyle="1" w:styleId="fontstyle01">
    <w:name w:val="fontstyle01"/>
    <w:basedOn w:val="DefaultParagraphFont"/>
    <w:rsid w:val="00213F34"/>
    <w:rPr>
      <w:rFonts w:ascii="Verdana-Bold" w:hAnsi="Verdana-Bold" w:hint="default"/>
      <w:b/>
      <w:bCs/>
      <w:i w:val="0"/>
      <w:iCs w:val="0"/>
      <w:color w:val="000000"/>
      <w:sz w:val="20"/>
      <w:szCs w:val="20"/>
    </w:rPr>
  </w:style>
  <w:style w:type="character" w:customStyle="1" w:styleId="fontstyle21">
    <w:name w:val="fontstyle21"/>
    <w:basedOn w:val="DefaultParagraphFont"/>
    <w:rsid w:val="00213F34"/>
    <w:rPr>
      <w:rFonts w:ascii="Verdana" w:hAnsi="Verdana" w:hint="default"/>
      <w:b w:val="0"/>
      <w:bCs w:val="0"/>
      <w:i w:val="0"/>
      <w:iCs w:val="0"/>
      <w:color w:val="000000"/>
      <w:sz w:val="20"/>
      <w:szCs w:val="20"/>
    </w:rPr>
  </w:style>
  <w:style w:type="paragraph" w:styleId="NormalWeb">
    <w:name w:val="Normal (Web)"/>
    <w:basedOn w:val="Normal"/>
    <w:uiPriority w:val="99"/>
    <w:semiHidden/>
    <w:unhideWhenUsed/>
    <w:rsid w:val="00461B66"/>
    <w:pPr>
      <w:spacing w:before="100" w:beforeAutospacing="1" w:after="100" w:afterAutospacing="1"/>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31805">
      <w:bodyDiv w:val="1"/>
      <w:marLeft w:val="0"/>
      <w:marRight w:val="0"/>
      <w:marTop w:val="0"/>
      <w:marBottom w:val="0"/>
      <w:divBdr>
        <w:top w:val="none" w:sz="0" w:space="0" w:color="auto"/>
        <w:left w:val="none" w:sz="0" w:space="0" w:color="auto"/>
        <w:bottom w:val="none" w:sz="0" w:space="0" w:color="auto"/>
        <w:right w:val="none" w:sz="0" w:space="0" w:color="auto"/>
      </w:divBdr>
    </w:div>
    <w:div w:id="1387752928">
      <w:bodyDiv w:val="1"/>
      <w:marLeft w:val="0"/>
      <w:marRight w:val="0"/>
      <w:marTop w:val="0"/>
      <w:marBottom w:val="0"/>
      <w:divBdr>
        <w:top w:val="none" w:sz="0" w:space="0" w:color="auto"/>
        <w:left w:val="none" w:sz="0" w:space="0" w:color="auto"/>
        <w:bottom w:val="none" w:sz="0" w:space="0" w:color="auto"/>
        <w:right w:val="none" w:sz="0" w:space="0" w:color="auto"/>
      </w:divBdr>
    </w:div>
    <w:div w:id="1691226447">
      <w:bodyDiv w:val="1"/>
      <w:marLeft w:val="0"/>
      <w:marRight w:val="0"/>
      <w:marTop w:val="0"/>
      <w:marBottom w:val="0"/>
      <w:divBdr>
        <w:top w:val="none" w:sz="0" w:space="0" w:color="auto"/>
        <w:left w:val="none" w:sz="0" w:space="0" w:color="auto"/>
        <w:bottom w:val="none" w:sz="0" w:space="0" w:color="auto"/>
        <w:right w:val="none" w:sz="0" w:space="0" w:color="auto"/>
      </w:divBdr>
    </w:div>
    <w:div w:id="180803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C:\Users\uhussja\Documents\Custom Office Templates\HCP_SAM_Template.dotx</Template>
  <TotalTime>1779</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Microsoft Office User</cp:lastModifiedBy>
  <cp:revision>48</cp:revision>
  <cp:lastPrinted>2016-09-13T08:59:00Z</cp:lastPrinted>
  <dcterms:created xsi:type="dcterms:W3CDTF">2018-10-31T10:42:00Z</dcterms:created>
  <dcterms:modified xsi:type="dcterms:W3CDTF">2021-08-30T04:25:00Z</dcterms:modified>
</cp:coreProperties>
</file>